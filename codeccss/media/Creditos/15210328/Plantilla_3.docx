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65E" w:rsidRDefault="00FE465E" w:rsidP="005720C6">
      <w:pPr>
        <w:tabs>
          <w:tab w:val="left" w:pos="1725"/>
        </w:tabs>
        <w:ind w:right="94"/>
        <w:rPr>
          <w:rFonts w:ascii="Montserrat Medium" w:hAnsi="Montserrat Medium"/>
          <w:sz w:val="16"/>
          <w:szCs w:val="16"/>
        </w:rPr>
      </w:pPr>
    </w:p>
    <w:p w:rsidR="00FE465E" w:rsidRPr="00A16209" w:rsidRDefault="00FE465E" w:rsidP="00FE465E">
      <w:pPr>
        <w:ind w:right="94"/>
        <w:jc w:val="center"/>
        <w:rPr>
          <w:rFonts w:ascii="Montserrat ExtraBold" w:hAnsi="Montserrat ExtraBold" w:cs="Arial"/>
          <w:b/>
          <w:sz w:val="20"/>
          <w:szCs w:val="20"/>
        </w:rPr>
      </w:pPr>
      <w:r w:rsidRPr="00A16209">
        <w:rPr>
          <w:rFonts w:ascii="Montserrat ExtraBold" w:hAnsi="Montserrat ExtraBold" w:cs="Arial"/>
          <w:b/>
          <w:sz w:val="20"/>
          <w:szCs w:val="20"/>
        </w:rPr>
        <w:t>Anexo XVI Constancia de Cumplimiento de Actividad Complementaria</w:t>
      </w:r>
    </w:p>
    <w:p w:rsidR="00FE465E" w:rsidRPr="00A16209" w:rsidRDefault="00FE465E" w:rsidP="00FE465E">
      <w:pPr>
        <w:ind w:right="94"/>
        <w:rPr>
          <w:rFonts w:ascii="Montserrat ExtraBold" w:hAnsi="Montserrat ExtraBold" w:cs="Arial"/>
          <w:b/>
          <w:sz w:val="20"/>
          <w:szCs w:val="20"/>
        </w:rPr>
      </w:pPr>
    </w:p>
    <w:p w:rsidR="00FE465E" w:rsidRPr="00A16209" w:rsidRDefault="00FE465E" w:rsidP="00FE465E">
      <w:pPr>
        <w:ind w:right="94"/>
        <w:rPr>
          <w:rFonts w:ascii="Montserrat ExtraBold" w:hAnsi="Montserrat ExtraBold" w:cs="Arial"/>
          <w:b/>
          <w:sz w:val="20"/>
          <w:szCs w:val="20"/>
        </w:rPr>
      </w:pPr>
    </w:p>
    <w:p w:rsidR="00FE465E" w:rsidRPr="00A16209" w:rsidRDefault="00FE465E" w:rsidP="00FE465E">
      <w:pPr>
        <w:ind w:right="94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>M.C. MARIBEL GUERRERO LUIS</w:t>
      </w:r>
    </w:p>
    <w:p w:rsidR="00FE465E" w:rsidRPr="00A16209" w:rsidRDefault="00FE465E" w:rsidP="00FE465E">
      <w:pPr>
        <w:ind w:right="94"/>
        <w:rPr>
          <w:rFonts w:ascii="Montserrat ExtraBold" w:hAnsi="Montserrat ExtraBold" w:cs="Arial"/>
          <w:b/>
          <w:sz w:val="20"/>
          <w:szCs w:val="20"/>
        </w:rPr>
      </w:pPr>
      <w:r w:rsidRPr="00A16209">
        <w:rPr>
          <w:rFonts w:ascii="Montserrat ExtraBold" w:hAnsi="Montserrat ExtraBold" w:cs="Arial"/>
          <w:b/>
          <w:sz w:val="20"/>
          <w:szCs w:val="20"/>
        </w:rPr>
        <w:t>JEF</w:t>
      </w:r>
      <w:r>
        <w:rPr>
          <w:rFonts w:ascii="Montserrat ExtraBold" w:hAnsi="Montserrat ExtraBold" w:cs="Arial"/>
          <w:b/>
          <w:sz w:val="20"/>
          <w:szCs w:val="20"/>
        </w:rPr>
        <w:t>A</w:t>
      </w:r>
      <w:r w:rsidRPr="00A16209">
        <w:rPr>
          <w:rFonts w:ascii="Montserrat ExtraBold" w:hAnsi="Montserrat ExtraBold" w:cs="Arial"/>
          <w:b/>
          <w:sz w:val="20"/>
          <w:szCs w:val="20"/>
        </w:rPr>
        <w:t xml:space="preserve"> DEL DEPARTAMENTO DE SERVICIO ESCOLARES </w:t>
      </w:r>
    </w:p>
    <w:p w:rsidR="00FE465E" w:rsidRPr="00A16209" w:rsidRDefault="00FE465E" w:rsidP="00FE465E">
      <w:pPr>
        <w:ind w:right="94"/>
        <w:rPr>
          <w:rFonts w:ascii="Montserrat ExtraBold" w:hAnsi="Montserrat ExtraBold" w:cs="Arial"/>
          <w:b/>
          <w:sz w:val="20"/>
          <w:szCs w:val="20"/>
        </w:rPr>
      </w:pPr>
      <w:r w:rsidRPr="00A16209">
        <w:rPr>
          <w:rFonts w:ascii="Montserrat ExtraBold" w:hAnsi="Montserrat ExtraBold" w:cs="Arial"/>
          <w:b/>
          <w:sz w:val="20"/>
          <w:szCs w:val="20"/>
        </w:rPr>
        <w:t xml:space="preserve">PRESENTE </w:t>
      </w:r>
    </w:p>
    <w:p w:rsidR="00FE465E" w:rsidRPr="00B9627E" w:rsidRDefault="00FE465E" w:rsidP="00FE465E">
      <w:pPr>
        <w:ind w:left="540" w:right="94"/>
        <w:jc w:val="both"/>
        <w:rPr>
          <w:rFonts w:ascii="Soberana Sans" w:hAnsi="Soberana Sans"/>
          <w:sz w:val="20"/>
          <w:szCs w:val="20"/>
          <w:lang w:val="es-ES"/>
        </w:rPr>
      </w:pPr>
    </w:p>
    <w:p w:rsidR="00FE465E" w:rsidRPr="00B9627E" w:rsidRDefault="00FE465E" w:rsidP="00FE465E">
      <w:pPr>
        <w:tabs>
          <w:tab w:val="left" w:pos="10440"/>
        </w:tabs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:rsidR="00FE465E" w:rsidRPr="00B9627E" w:rsidRDefault="00FE465E" w:rsidP="00FE465E">
      <w:pPr>
        <w:tabs>
          <w:tab w:val="left" w:pos="10440"/>
        </w:tabs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:rsidR="00FE465E" w:rsidRPr="00894275" w:rsidRDefault="00FE465E" w:rsidP="00FE465E">
      <w:pPr>
        <w:tabs>
          <w:tab w:val="left" w:pos="10440"/>
        </w:tabs>
        <w:spacing w:line="276" w:lineRule="auto"/>
        <w:ind w:right="94"/>
        <w:jc w:val="both"/>
        <w:rPr>
          <w:lang w:val="es-ES"/>
        </w:rPr>
      </w:pPr>
      <w:r w:rsidRPr="00894275">
        <w:rPr>
          <w:lang w:val="es-ES"/>
        </w:rPr>
        <w:t xml:space="preserve">El que suscribe </w:t>
      </w:r>
      <w:r w:rsidR="00103229">
        <w:rPr>
          <w:u w:val="single"/>
          <w:lang w:val="es-ES"/>
        </w:rPr>
        <w:t>ENCARGADO</w:t>
      </w:r>
      <w:r w:rsidRPr="00894275">
        <w:rPr>
          <w:lang w:val="es-ES"/>
        </w:rPr>
        <w:t xml:space="preserve">, por este medio se permite hacer de su conocimiento que el estudiante </w:t>
      </w:r>
      <w:r w:rsidR="00103229">
        <w:rPr>
          <w:u w:val="single"/>
          <w:lang w:val="es-ES"/>
        </w:rPr>
        <w:t>ALUMNO</w:t>
      </w:r>
      <w:r w:rsidR="00103229" w:rsidRPr="00894275">
        <w:rPr>
          <w:lang w:val="es-ES"/>
        </w:rPr>
        <w:t xml:space="preserve"> </w:t>
      </w:r>
      <w:r w:rsidRPr="00894275">
        <w:rPr>
          <w:lang w:val="es-ES"/>
        </w:rPr>
        <w:t xml:space="preserve">con número de control </w:t>
      </w:r>
      <w:r w:rsidR="00103229">
        <w:rPr>
          <w:u w:val="single"/>
          <w:lang w:val="es-ES"/>
        </w:rPr>
        <w:t>MATRICULA</w:t>
      </w:r>
      <w:r w:rsidRPr="00894275">
        <w:rPr>
          <w:lang w:val="es-ES"/>
        </w:rPr>
        <w:t xml:space="preserve"> de la carrera de </w:t>
      </w:r>
      <w:r w:rsidR="00103229">
        <w:rPr>
          <w:u w:val="single"/>
          <w:lang w:val="es-ES"/>
        </w:rPr>
        <w:t>CARRERA</w:t>
      </w:r>
      <w:r w:rsidRPr="00894275">
        <w:rPr>
          <w:lang w:val="es-ES"/>
        </w:rPr>
        <w:t xml:space="preserve"> ha cumplido su actividad complementaria de </w:t>
      </w:r>
      <w:r w:rsidR="00103229">
        <w:rPr>
          <w:u w:val="single"/>
          <w:lang w:val="es-ES"/>
        </w:rPr>
        <w:t>RUBRO</w:t>
      </w:r>
      <w:r w:rsidR="00103229" w:rsidRPr="00894275">
        <w:rPr>
          <w:lang w:val="es-ES"/>
        </w:rPr>
        <w:t xml:space="preserve"> </w:t>
      </w:r>
      <w:r w:rsidRPr="00894275">
        <w:rPr>
          <w:lang w:val="es-ES"/>
        </w:rPr>
        <w:t xml:space="preserve">con el nivel de desempeño Excelente y un valor numérico de </w:t>
      </w:r>
      <w:r w:rsidRPr="00894275">
        <w:rPr>
          <w:u w:val="single"/>
          <w:lang w:val="es-ES"/>
        </w:rPr>
        <w:t>5</w:t>
      </w:r>
      <w:r w:rsidRPr="00894275">
        <w:rPr>
          <w:lang w:val="es-ES"/>
        </w:rPr>
        <w:t xml:space="preserve">, durante el período escolar </w:t>
      </w:r>
      <w:r w:rsidR="00103229">
        <w:rPr>
          <w:u w:val="single"/>
          <w:lang w:val="es-ES"/>
        </w:rPr>
        <w:t>PERIODO</w:t>
      </w:r>
      <w:r w:rsidRPr="00894275">
        <w:rPr>
          <w:u w:val="single"/>
          <w:lang w:val="es-ES"/>
        </w:rPr>
        <w:t xml:space="preserve"> 20</w:t>
      </w:r>
      <w:r w:rsidR="006F1CB9" w:rsidRPr="00894275">
        <w:rPr>
          <w:u w:val="single"/>
          <w:lang w:val="es-ES"/>
        </w:rPr>
        <w:t>20</w:t>
      </w:r>
      <w:r w:rsidRPr="00894275">
        <w:rPr>
          <w:lang w:val="es-ES"/>
        </w:rPr>
        <w:t xml:space="preserve"> con un valor curricular de </w:t>
      </w:r>
      <w:r w:rsidR="00103229">
        <w:rPr>
          <w:u w:val="single"/>
          <w:lang w:val="es-ES"/>
        </w:rPr>
        <w:t>VALOR</w:t>
      </w:r>
      <w:r w:rsidRPr="00894275">
        <w:rPr>
          <w:lang w:val="es-ES"/>
        </w:rPr>
        <w:t xml:space="preserve"> crédito(s).</w:t>
      </w:r>
    </w:p>
    <w:p w:rsidR="00FE465E" w:rsidRPr="00894275" w:rsidRDefault="00FE465E" w:rsidP="00FE465E">
      <w:pPr>
        <w:tabs>
          <w:tab w:val="left" w:pos="10440"/>
        </w:tabs>
        <w:spacing w:line="276" w:lineRule="auto"/>
        <w:ind w:right="94"/>
        <w:jc w:val="both"/>
        <w:rPr>
          <w:lang w:val="es-ES"/>
        </w:rPr>
      </w:pPr>
    </w:p>
    <w:p w:rsidR="00FE465E" w:rsidRPr="00894275" w:rsidRDefault="00FE465E" w:rsidP="00FE465E">
      <w:pPr>
        <w:tabs>
          <w:tab w:val="left" w:pos="10440"/>
        </w:tabs>
        <w:spacing w:line="276" w:lineRule="auto"/>
        <w:ind w:right="94"/>
        <w:jc w:val="both"/>
        <w:rPr>
          <w:lang w:val="es-ES"/>
        </w:rPr>
      </w:pPr>
      <w:r w:rsidRPr="00894275">
        <w:rPr>
          <w:lang w:val="es-ES"/>
        </w:rPr>
        <w:t xml:space="preserve">Se extiende la presente en la ciudad de Tijuana Baja California a los </w:t>
      </w:r>
      <w:r w:rsidR="00401344">
        <w:rPr>
          <w:lang w:val="es-ES"/>
        </w:rPr>
        <w:t xml:space="preserve">DIA días de MES de </w:t>
      </w:r>
      <w:r w:rsidR="00401344">
        <w:rPr>
          <w:lang w:val="es-ES"/>
        </w:rPr>
        <w:t>AÑO</w:t>
      </w:r>
      <w:r w:rsidRPr="00894275">
        <w:rPr>
          <w:lang w:val="es-ES"/>
        </w:rPr>
        <w:t>.</w:t>
      </w:r>
    </w:p>
    <w:p w:rsidR="00FE465E" w:rsidRPr="00BB67FA" w:rsidRDefault="00FE465E" w:rsidP="00FE465E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</w:p>
    <w:p w:rsidR="00FE465E" w:rsidRPr="00B9627E" w:rsidRDefault="00FE465E" w:rsidP="00FE465E">
      <w:pPr>
        <w:tabs>
          <w:tab w:val="left" w:pos="10440"/>
        </w:tabs>
        <w:spacing w:line="276" w:lineRule="auto"/>
        <w:ind w:right="94"/>
        <w:jc w:val="right"/>
        <w:rPr>
          <w:rFonts w:ascii="Soberana Sans" w:hAnsi="Soberana Sans" w:cs="Arial"/>
          <w:sz w:val="20"/>
          <w:szCs w:val="20"/>
          <w:lang w:val="es-ES"/>
        </w:rPr>
      </w:pPr>
    </w:p>
    <w:p w:rsidR="00FE465E" w:rsidRPr="00B9627E" w:rsidRDefault="00FE465E" w:rsidP="00FE465E">
      <w:pPr>
        <w:ind w:right="94"/>
        <w:jc w:val="both"/>
        <w:rPr>
          <w:rFonts w:ascii="Soberana Sans" w:hAnsi="Soberana Sans"/>
          <w:sz w:val="20"/>
          <w:szCs w:val="20"/>
        </w:rPr>
      </w:pPr>
    </w:p>
    <w:p w:rsidR="00FE465E" w:rsidRPr="00F30F81" w:rsidRDefault="00401344" w:rsidP="00FE465E">
      <w:pPr>
        <w:ind w:right="94"/>
        <w:rPr>
          <w:rFonts w:ascii="Montserrat ExtraBold" w:hAnsi="Montserrat ExtraBold"/>
          <w:b/>
          <w:sz w:val="20"/>
          <w:szCs w:val="20"/>
          <w:lang w:val="pt-BR"/>
        </w:rPr>
      </w:pPr>
      <w:r>
        <w:rPr>
          <w:rFonts w:ascii="Montserrat ExtraBold" w:hAnsi="Montserrat ExtraBold"/>
          <w:b/>
          <w:sz w:val="20"/>
          <w:szCs w:val="20"/>
          <w:lang w:val="pt-BR"/>
        </w:rPr>
        <w:t xml:space="preserve">         </w:t>
      </w:r>
      <w:r w:rsidR="00FE465E" w:rsidRPr="00F30F81">
        <w:rPr>
          <w:rFonts w:ascii="Montserrat ExtraBold" w:hAnsi="Montserrat ExtraBold"/>
          <w:b/>
          <w:sz w:val="20"/>
          <w:szCs w:val="20"/>
          <w:lang w:val="pt-BR"/>
        </w:rPr>
        <w:t>A T E N T A M E N T E</w:t>
      </w:r>
      <w:bookmarkStart w:id="0" w:name="_GoBack"/>
      <w:bookmarkEnd w:id="0"/>
    </w:p>
    <w:p w:rsidR="00FE465E" w:rsidRPr="00655C12" w:rsidRDefault="00FE465E" w:rsidP="00FE465E">
      <w:pPr>
        <w:ind w:right="94"/>
        <w:rPr>
          <w:rFonts w:ascii="Montserrat ExtraLight" w:hAnsi="Montserrat ExtraLight"/>
          <w:b/>
          <w:i/>
          <w:sz w:val="16"/>
          <w:szCs w:val="16"/>
          <w:lang w:val="es-ES_tradnl"/>
        </w:rPr>
      </w:pPr>
      <w:r w:rsidRPr="00655C12">
        <w:rPr>
          <w:rFonts w:ascii="Montserrat ExtraLight" w:hAnsi="Montserrat ExtraLight"/>
          <w:b/>
          <w:i/>
          <w:sz w:val="16"/>
          <w:szCs w:val="16"/>
          <w:lang w:val="es-ES_tradnl"/>
        </w:rPr>
        <w:t xml:space="preserve">Excelencia en Educación Tecnológica® </w:t>
      </w:r>
    </w:p>
    <w:p w:rsidR="00FE465E" w:rsidRPr="00655C12" w:rsidRDefault="00FE465E" w:rsidP="00FE465E">
      <w:pPr>
        <w:ind w:right="94"/>
        <w:rPr>
          <w:rFonts w:ascii="Montserrat ExtraLight" w:hAnsi="Montserrat ExtraLight"/>
          <w:b/>
          <w:i/>
          <w:sz w:val="14"/>
          <w:szCs w:val="14"/>
          <w:lang w:val="es-ES_tradnl"/>
        </w:rPr>
      </w:pPr>
      <w:r w:rsidRPr="00655C12">
        <w:rPr>
          <w:rFonts w:ascii="Montserrat ExtraLight" w:hAnsi="Montserrat ExtraLight"/>
          <w:b/>
          <w:i/>
          <w:sz w:val="14"/>
          <w:szCs w:val="14"/>
          <w:lang w:val="es-ES_tradnl"/>
        </w:rPr>
        <w:t>Por una Juventud Integrada al Desarrollo de México ®</w:t>
      </w:r>
    </w:p>
    <w:p w:rsidR="00FE465E" w:rsidRPr="00381ED1" w:rsidRDefault="00FE465E" w:rsidP="00FE465E">
      <w:pPr>
        <w:ind w:right="94"/>
        <w:rPr>
          <w:rFonts w:ascii="Soberana Sans" w:hAnsi="Soberana Sans"/>
          <w:b/>
          <w:sz w:val="18"/>
          <w:szCs w:val="18"/>
        </w:rPr>
      </w:pPr>
    </w:p>
    <w:p w:rsidR="00FE465E" w:rsidRPr="00381ED1" w:rsidRDefault="00FE465E" w:rsidP="00FE465E">
      <w:pPr>
        <w:ind w:right="94"/>
        <w:rPr>
          <w:rFonts w:ascii="Soberana Sans" w:hAnsi="Soberana Sans"/>
          <w:b/>
          <w:sz w:val="18"/>
          <w:szCs w:val="18"/>
        </w:rPr>
      </w:pPr>
    </w:p>
    <w:p w:rsidR="00FE465E" w:rsidRPr="00381ED1" w:rsidRDefault="00FE465E" w:rsidP="00FE465E">
      <w:pPr>
        <w:ind w:right="94"/>
        <w:jc w:val="both"/>
        <w:outlineLvl w:val="0"/>
        <w:rPr>
          <w:rFonts w:ascii="Soberana Sans" w:hAnsi="Soberana Sans"/>
          <w:b/>
          <w:sz w:val="18"/>
          <w:szCs w:val="18"/>
        </w:rPr>
      </w:pPr>
    </w:p>
    <w:p w:rsidR="00FE465E" w:rsidRPr="00894275" w:rsidRDefault="00FE465E" w:rsidP="00894275">
      <w:pPr>
        <w:pStyle w:val="NormalWeb"/>
      </w:pPr>
      <w:r w:rsidRPr="00894275">
        <w:rPr>
          <w:rFonts w:ascii="Montserrat ExtraBold" w:hAnsi="Montserrat ExtraBold"/>
          <w:b/>
        </w:rPr>
        <w:t xml:space="preserve">  </w:t>
      </w:r>
      <w:r w:rsidR="005722DE">
        <w:rPr>
          <w:u w:val="single"/>
          <w:lang w:val="es-ES"/>
        </w:rPr>
        <w:t>ENCARGADO</w:t>
      </w:r>
      <w:r w:rsidRPr="00894275">
        <w:rPr>
          <w:rFonts w:ascii="Montserrat ExtraBold" w:hAnsi="Montserrat ExtraBold"/>
          <w:b/>
        </w:rPr>
        <w:t xml:space="preserve">                         </w:t>
      </w:r>
      <w:r w:rsidR="00894275" w:rsidRPr="00894275">
        <w:rPr>
          <w:rFonts w:ascii="Calibri" w:hAnsi="Calibri" w:cs="Calibri"/>
          <w:b/>
          <w:bCs/>
          <w:u w:val="single"/>
        </w:rPr>
        <w:t>MARIA DE LOS ANGELES QUEZADA CISNERO</w:t>
      </w:r>
      <w:r w:rsidR="00894275" w:rsidRPr="00894275">
        <w:rPr>
          <w:rFonts w:ascii="Calibri" w:hAnsi="Calibri" w:cs="Calibri"/>
          <w:b/>
          <w:bCs/>
        </w:rPr>
        <w:t xml:space="preserve"> </w:t>
      </w:r>
    </w:p>
    <w:p w:rsidR="00FE465E" w:rsidRPr="00894275" w:rsidRDefault="00FE465E" w:rsidP="00894275">
      <w:pPr>
        <w:ind w:right="94"/>
        <w:rPr>
          <w:rFonts w:ascii="Montserrat ExtraBold" w:hAnsi="Montserrat ExtraBold"/>
          <w:b/>
        </w:rPr>
      </w:pPr>
      <w:r w:rsidRPr="00894275">
        <w:rPr>
          <w:rFonts w:ascii="Montserrat ExtraBold" w:hAnsi="Montserrat ExtraBold"/>
          <w:b/>
        </w:rPr>
        <w:t xml:space="preserve">                           TUTOR                                            JEFA DEPO. DE SISTEMAS Y COMPUTACIÓN</w:t>
      </w:r>
    </w:p>
    <w:p w:rsidR="00FE465E" w:rsidRPr="00492A57" w:rsidRDefault="00FE465E" w:rsidP="00FE465E">
      <w:pPr>
        <w:spacing w:line="276" w:lineRule="auto"/>
        <w:ind w:right="94"/>
        <w:rPr>
          <w:rFonts w:ascii="Montserrat ExtraBold" w:hAnsi="Montserrat ExtraBold"/>
          <w:b/>
          <w:sz w:val="20"/>
          <w:szCs w:val="20"/>
        </w:rPr>
      </w:pPr>
    </w:p>
    <w:p w:rsidR="00FE465E" w:rsidRPr="00BB67FA" w:rsidRDefault="00FE465E" w:rsidP="00FE465E">
      <w:pPr>
        <w:tabs>
          <w:tab w:val="left" w:pos="602"/>
        </w:tabs>
        <w:ind w:right="94"/>
        <w:rPr>
          <w:rFonts w:ascii="Montserrat Medium" w:hAnsi="Montserrat Medium"/>
          <w:sz w:val="16"/>
          <w:szCs w:val="16"/>
          <w:lang w:val="es-ES"/>
        </w:rPr>
      </w:pPr>
      <w:proofErr w:type="spellStart"/>
      <w:r w:rsidRPr="00BB67FA">
        <w:rPr>
          <w:rFonts w:ascii="Montserrat Medium" w:hAnsi="Montserrat Medium"/>
          <w:sz w:val="16"/>
          <w:szCs w:val="16"/>
          <w:lang w:val="es-ES"/>
        </w:rPr>
        <w:t>C.p.</w:t>
      </w:r>
      <w:proofErr w:type="spellEnd"/>
      <w:r w:rsidRPr="00BB67FA">
        <w:rPr>
          <w:rFonts w:ascii="Montserrat Medium" w:hAnsi="Montserrat Medium"/>
          <w:sz w:val="16"/>
          <w:szCs w:val="16"/>
          <w:lang w:val="es-ES"/>
        </w:rPr>
        <w:tab/>
      </w:r>
      <w:r>
        <w:rPr>
          <w:rFonts w:ascii="Montserrat Medium" w:hAnsi="Montserrat Medium"/>
          <w:sz w:val="16"/>
          <w:szCs w:val="16"/>
          <w:lang w:val="es-ES"/>
        </w:rPr>
        <w:t>Archivo</w:t>
      </w:r>
    </w:p>
    <w:p w:rsidR="00FE465E" w:rsidRPr="0038657E" w:rsidRDefault="00FE465E" w:rsidP="00FE465E">
      <w:pPr>
        <w:tabs>
          <w:tab w:val="left" w:pos="1725"/>
        </w:tabs>
        <w:ind w:right="94"/>
        <w:rPr>
          <w:rFonts w:ascii="Montserrat Medium" w:hAnsi="Montserrat Medium"/>
          <w:sz w:val="16"/>
          <w:szCs w:val="16"/>
        </w:rPr>
      </w:pPr>
      <w:r>
        <w:rPr>
          <w:rFonts w:ascii="Montserrat Medium" w:hAnsi="Montserrat Medium"/>
          <w:sz w:val="16"/>
          <w:szCs w:val="16"/>
        </w:rPr>
        <w:t>JJPG/</w:t>
      </w:r>
    </w:p>
    <w:p w:rsidR="00FE465E" w:rsidRDefault="00FE465E" w:rsidP="00FE465E">
      <w:pPr>
        <w:tabs>
          <w:tab w:val="left" w:pos="1725"/>
        </w:tabs>
        <w:ind w:right="94"/>
        <w:rPr>
          <w:rFonts w:ascii="Montserrat Medium" w:hAnsi="Montserrat Medium"/>
          <w:sz w:val="16"/>
          <w:szCs w:val="16"/>
        </w:rPr>
      </w:pPr>
    </w:p>
    <w:p w:rsidR="00FE465E" w:rsidRDefault="00FE465E" w:rsidP="00FE465E">
      <w:pPr>
        <w:tabs>
          <w:tab w:val="left" w:pos="1725"/>
        </w:tabs>
        <w:ind w:right="94"/>
        <w:rPr>
          <w:rFonts w:ascii="Montserrat Medium" w:hAnsi="Montserrat Medium"/>
          <w:sz w:val="16"/>
          <w:szCs w:val="16"/>
        </w:rPr>
      </w:pPr>
    </w:p>
    <w:p w:rsidR="00FE465E" w:rsidRPr="00BB67FA" w:rsidRDefault="00FE465E" w:rsidP="005720C6">
      <w:pPr>
        <w:tabs>
          <w:tab w:val="left" w:pos="1725"/>
        </w:tabs>
        <w:ind w:right="94"/>
        <w:rPr>
          <w:rFonts w:ascii="Montserrat Medium" w:hAnsi="Montserrat Medium"/>
          <w:sz w:val="16"/>
          <w:szCs w:val="16"/>
        </w:rPr>
      </w:pPr>
    </w:p>
    <w:sectPr w:rsidR="00FE465E" w:rsidRPr="00BB67FA" w:rsidSect="007020C8">
      <w:headerReference w:type="default" r:id="rId9"/>
      <w:footerReference w:type="default" r:id="rId10"/>
      <w:pgSz w:w="12242" w:h="15842" w:code="1"/>
      <w:pgMar w:top="238" w:right="1134" w:bottom="851" w:left="1418" w:header="3232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5EE" w:rsidRDefault="008D75EE">
      <w:r>
        <w:separator/>
      </w:r>
    </w:p>
  </w:endnote>
  <w:endnote w:type="continuationSeparator" w:id="0">
    <w:p w:rsidR="008D75EE" w:rsidRDefault="008D7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charset w:val="00"/>
    <w:family w:val="modern"/>
    <w:pitch w:val="variable"/>
    <w:sig w:usb0="800000AF" w:usb1="4000204B" w:usb2="00000000" w:usb3="00000000" w:csb0="00000001" w:csb1="00000000"/>
  </w:font>
  <w:font w:name="Montserrat Extra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berana Sans Light">
    <w:altName w:val="Calibri"/>
    <w:charset w:val="00"/>
    <w:family w:val="modern"/>
    <w:pitch w:val="variable"/>
    <w:sig w:usb0="800000AF" w:usb1="4000204B" w:usb2="00000000" w:usb3="00000000" w:csb0="00000001" w:csb1="00000000"/>
  </w:font>
  <w:font w:name="Adobe Caslon Pro">
    <w:altName w:val="Century"/>
    <w:charset w:val="00"/>
    <w:family w:val="roman"/>
    <w:pitch w:val="variable"/>
    <w:sig w:usb0="00000087" w:usb1="00000001" w:usb2="00000000" w:usb3="00000000" w:csb0="0000009B" w:csb1="00000000"/>
  </w:font>
  <w:font w:name="EurekaSans-Light">
    <w:altName w:val="Calibri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584" w:rsidRPr="00AC1C94" w:rsidRDefault="00BA25EE" w:rsidP="00495584">
    <w:pPr>
      <w:pStyle w:val="Footer"/>
      <w:tabs>
        <w:tab w:val="center" w:pos="4678"/>
      </w:tabs>
      <w:jc w:val="center"/>
      <w:rPr>
        <w:rFonts w:ascii="Montserrat Medium" w:hAnsi="Montserrat Medium"/>
        <w:noProof/>
        <w:color w:val="737373"/>
        <w:sz w:val="16"/>
        <w:szCs w:val="16"/>
        <w:lang w:eastAsia="es-MX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5560695</wp:posOffset>
          </wp:positionH>
          <wp:positionV relativeFrom="paragraph">
            <wp:posOffset>39370</wp:posOffset>
          </wp:positionV>
          <wp:extent cx="391160" cy="400050"/>
          <wp:effectExtent l="0" t="0" r="0" b="0"/>
          <wp:wrapNone/>
          <wp:docPr id="9" name="Imagen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116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8890</wp:posOffset>
          </wp:positionH>
          <wp:positionV relativeFrom="paragraph">
            <wp:posOffset>12700</wp:posOffset>
          </wp:positionV>
          <wp:extent cx="471805" cy="459105"/>
          <wp:effectExtent l="0" t="0" r="0" b="0"/>
          <wp:wrapNone/>
          <wp:docPr id="8" name="Imagen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805" cy="459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5584" w:rsidRPr="00AC1C94">
      <w:rPr>
        <w:rFonts w:ascii="Montserrat Medium" w:hAnsi="Montserrat Medium"/>
        <w:noProof/>
        <w:color w:val="737373"/>
        <w:sz w:val="16"/>
        <w:szCs w:val="16"/>
        <w:lang w:eastAsia="es-MX"/>
      </w:rPr>
      <w:t xml:space="preserve">Calzada </w:t>
    </w:r>
    <w:r w:rsidR="00DA3A5D" w:rsidRPr="00AC1C94">
      <w:rPr>
        <w:rFonts w:ascii="Montserrat Medium" w:hAnsi="Montserrat Medium"/>
        <w:noProof/>
        <w:color w:val="737373"/>
        <w:sz w:val="16"/>
        <w:szCs w:val="16"/>
        <w:lang w:eastAsia="es-MX"/>
      </w:rPr>
      <w:t xml:space="preserve">del </w:t>
    </w:r>
    <w:r w:rsidR="00495584" w:rsidRPr="00AC1C94">
      <w:rPr>
        <w:rFonts w:ascii="Montserrat Medium" w:hAnsi="Montserrat Medium"/>
        <w:noProof/>
        <w:color w:val="737373"/>
        <w:sz w:val="16"/>
        <w:szCs w:val="16"/>
        <w:lang w:eastAsia="es-MX"/>
      </w:rPr>
      <w:t xml:space="preserve">Tecnológico S/N Esq. Av. Castillo de Chapultepec y calle Cuauhtemotzin, </w:t>
    </w:r>
  </w:p>
  <w:p w:rsidR="00495584" w:rsidRPr="00AC1C94" w:rsidRDefault="00495584" w:rsidP="00495584">
    <w:pPr>
      <w:pStyle w:val="Footer"/>
      <w:tabs>
        <w:tab w:val="center" w:pos="4678"/>
      </w:tabs>
      <w:jc w:val="center"/>
      <w:rPr>
        <w:rFonts w:ascii="Montserrat Medium" w:hAnsi="Montserrat Medium"/>
        <w:noProof/>
        <w:color w:val="737373"/>
        <w:sz w:val="16"/>
        <w:szCs w:val="16"/>
        <w:lang w:val="en-US" w:eastAsia="es-MX"/>
      </w:rPr>
    </w:pPr>
    <w:r w:rsidRPr="00AC1C94">
      <w:rPr>
        <w:rFonts w:ascii="Montserrat Medium" w:hAnsi="Montserrat Medium"/>
        <w:noProof/>
        <w:color w:val="737373"/>
        <w:sz w:val="16"/>
        <w:szCs w:val="16"/>
        <w:lang w:eastAsia="es-MX"/>
      </w:rPr>
      <w:t xml:space="preserve">Fracc. Tomás Aquino C.P. 22414, Tijuana, Baja California. </w:t>
    </w:r>
    <w:r w:rsidRPr="00AC1C94">
      <w:rPr>
        <w:rFonts w:ascii="Montserrat Medium" w:hAnsi="Montserrat Medium"/>
        <w:noProof/>
        <w:color w:val="737373"/>
        <w:sz w:val="16"/>
        <w:szCs w:val="16"/>
        <w:lang w:val="en-US" w:eastAsia="es-MX"/>
      </w:rPr>
      <w:t xml:space="preserve">Conmut. (664) 6078400 Ext. </w:t>
    </w:r>
    <w:r w:rsidR="001412D0">
      <w:rPr>
        <w:rFonts w:ascii="Montserrat Medium" w:hAnsi="Montserrat Medium"/>
        <w:noProof/>
        <w:color w:val="737373"/>
        <w:sz w:val="16"/>
        <w:szCs w:val="16"/>
        <w:lang w:val="en-US" w:eastAsia="es-MX"/>
      </w:rPr>
      <w:t>101</w:t>
    </w:r>
    <w:r w:rsidRPr="00AC1C94">
      <w:rPr>
        <w:rFonts w:ascii="Montserrat Medium" w:hAnsi="Montserrat Medium"/>
        <w:noProof/>
        <w:color w:val="737373"/>
        <w:sz w:val="16"/>
        <w:szCs w:val="16"/>
        <w:lang w:val="en-US" w:eastAsia="es-MX"/>
      </w:rPr>
      <w:t xml:space="preserve"> </w:t>
    </w:r>
  </w:p>
  <w:p w:rsidR="00495584" w:rsidRPr="00AC1C94" w:rsidRDefault="00495584" w:rsidP="00495584">
    <w:pPr>
      <w:pStyle w:val="Footer"/>
      <w:tabs>
        <w:tab w:val="center" w:pos="4678"/>
      </w:tabs>
      <w:jc w:val="center"/>
      <w:rPr>
        <w:rFonts w:ascii="Montserrat Medium" w:hAnsi="Montserrat Medium"/>
        <w:noProof/>
        <w:color w:val="737373"/>
        <w:sz w:val="16"/>
        <w:szCs w:val="16"/>
        <w:lang w:val="en-US" w:eastAsia="es-MX"/>
      </w:rPr>
    </w:pPr>
    <w:r w:rsidRPr="00AC1C94">
      <w:rPr>
        <w:rFonts w:ascii="Montserrat Medium" w:hAnsi="Montserrat Medium"/>
        <w:noProof/>
        <w:color w:val="737373"/>
        <w:sz w:val="16"/>
        <w:szCs w:val="16"/>
        <w:lang w:val="en-US" w:eastAsia="es-MX"/>
      </w:rPr>
      <w:t>e-mail: d</w:t>
    </w:r>
    <w:r w:rsidR="00986F2F">
      <w:rPr>
        <w:rFonts w:ascii="Montserrat Medium" w:hAnsi="Montserrat Medium"/>
        <w:noProof/>
        <w:color w:val="737373"/>
        <w:sz w:val="16"/>
        <w:szCs w:val="16"/>
        <w:lang w:val="en-US" w:eastAsia="es-MX"/>
      </w:rPr>
      <w:t>i</w:t>
    </w:r>
    <w:r w:rsidR="001412D0">
      <w:rPr>
        <w:rFonts w:ascii="Montserrat Medium" w:hAnsi="Montserrat Medium"/>
        <w:noProof/>
        <w:color w:val="737373"/>
        <w:sz w:val="16"/>
        <w:szCs w:val="16"/>
        <w:lang w:val="en-US" w:eastAsia="es-MX"/>
      </w:rPr>
      <w:t>r_tijuana</w:t>
    </w:r>
    <w:r w:rsidRPr="00AC1C94">
      <w:rPr>
        <w:rFonts w:ascii="Montserrat Medium" w:hAnsi="Montserrat Medium"/>
        <w:noProof/>
        <w:color w:val="737373"/>
        <w:sz w:val="16"/>
        <w:szCs w:val="16"/>
        <w:lang w:val="en-US" w:eastAsia="es-MX"/>
      </w:rPr>
      <w:t>@tec</w:t>
    </w:r>
    <w:r w:rsidR="001412D0">
      <w:rPr>
        <w:rFonts w:ascii="Montserrat Medium" w:hAnsi="Montserrat Medium"/>
        <w:noProof/>
        <w:color w:val="737373"/>
        <w:sz w:val="16"/>
        <w:szCs w:val="16"/>
        <w:lang w:val="en-US" w:eastAsia="es-MX"/>
      </w:rPr>
      <w:t>nm</w:t>
    </w:r>
    <w:r w:rsidRPr="00AC1C94">
      <w:rPr>
        <w:rFonts w:ascii="Montserrat Medium" w:hAnsi="Montserrat Medium"/>
        <w:noProof/>
        <w:color w:val="737373"/>
        <w:sz w:val="16"/>
        <w:szCs w:val="16"/>
        <w:lang w:val="en-US" w:eastAsia="es-MX"/>
      </w:rPr>
      <w:t xml:space="preserve">.mx, </w:t>
    </w:r>
  </w:p>
  <w:p w:rsidR="00744917" w:rsidRPr="00AC1C94" w:rsidRDefault="008D75EE" w:rsidP="00495584">
    <w:pPr>
      <w:pStyle w:val="Footer"/>
      <w:tabs>
        <w:tab w:val="clear" w:pos="4252"/>
        <w:tab w:val="center" w:pos="4678"/>
      </w:tabs>
      <w:jc w:val="center"/>
      <w:rPr>
        <w:rFonts w:ascii="Montserrat Medium" w:hAnsi="Montserrat Medium"/>
        <w:sz w:val="16"/>
        <w:szCs w:val="16"/>
        <w:lang w:val="en-US"/>
      </w:rPr>
    </w:pPr>
    <w:hyperlink r:id="rId3" w:history="1">
      <w:r w:rsidR="00495584" w:rsidRPr="00AC1C94">
        <w:rPr>
          <w:rStyle w:val="Hyperlink"/>
          <w:rFonts w:ascii="Montserrat Medium" w:hAnsi="Montserrat Medium"/>
          <w:noProof/>
          <w:sz w:val="16"/>
          <w:szCs w:val="16"/>
          <w:lang w:eastAsia="es-MX"/>
        </w:rPr>
        <w:t>www.tectijuana.edu.mx</w:t>
      </w:r>
    </w:hyperlink>
    <w:r w:rsidR="00495584" w:rsidRPr="00AC1C94">
      <w:rPr>
        <w:rFonts w:ascii="Montserrat Medium" w:hAnsi="Montserrat Medium"/>
        <w:noProof/>
        <w:color w:val="737373"/>
        <w:sz w:val="16"/>
        <w:szCs w:val="16"/>
        <w:lang w:eastAsia="es-MX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5EE" w:rsidRDefault="008D75EE">
      <w:r>
        <w:separator/>
      </w:r>
    </w:p>
  </w:footnote>
  <w:footnote w:type="continuationSeparator" w:id="0">
    <w:p w:rsidR="008D75EE" w:rsidRDefault="008D75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917" w:rsidRDefault="00BA25EE" w:rsidP="00EF62D9">
    <w:pPr>
      <w:pStyle w:val="Header"/>
      <w:tabs>
        <w:tab w:val="clear" w:pos="4252"/>
        <w:tab w:val="clear" w:pos="8504"/>
        <w:tab w:val="center" w:pos="4817"/>
      </w:tabs>
    </w:pPr>
    <w:r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margin">
            <wp:posOffset>9525</wp:posOffset>
          </wp:positionH>
          <wp:positionV relativeFrom="paragraph">
            <wp:posOffset>-1475740</wp:posOffset>
          </wp:positionV>
          <wp:extent cx="3069590" cy="680085"/>
          <wp:effectExtent l="0" t="0" r="0" b="0"/>
          <wp:wrapNone/>
          <wp:docPr id="14" name="Imagen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" r="32063" b="-10136"/>
                  <a:stretch>
                    <a:fillRect/>
                  </a:stretch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margin">
            <wp:posOffset>4733925</wp:posOffset>
          </wp:positionH>
          <wp:positionV relativeFrom="paragraph">
            <wp:posOffset>-1565910</wp:posOffset>
          </wp:positionV>
          <wp:extent cx="1417955" cy="797560"/>
          <wp:effectExtent l="0" t="0" r="0" b="0"/>
          <wp:wrapNone/>
          <wp:docPr id="13" name="Imagen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>
                    <a:fillRect/>
                  </a:stretch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-10160</wp:posOffset>
              </wp:positionH>
              <wp:positionV relativeFrom="paragraph">
                <wp:posOffset>-205740</wp:posOffset>
              </wp:positionV>
              <wp:extent cx="7783830" cy="273685"/>
              <wp:effectExtent l="0" t="0" r="0" b="0"/>
              <wp:wrapNone/>
              <wp:docPr id="12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78383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B232C" w:rsidRPr="00FF4E6D" w:rsidRDefault="00DB232C" w:rsidP="00DB232C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/>
                              <w:sz w:val="16"/>
                              <w:szCs w:val="16"/>
                              <w:lang w:val="es-ES"/>
                            </w:rPr>
                          </w:pPr>
                          <w:r w:rsidRPr="00FF4E6D">
                            <w:rPr>
                              <w:rFonts w:ascii="Montserrat Medium" w:hAnsi="Montserrat Medium"/>
                              <w:b/>
                              <w:color w:val="808080"/>
                              <w:sz w:val="16"/>
                              <w:szCs w:val="16"/>
                              <w:lang w:val="es-ES"/>
                            </w:rPr>
                            <w:t>“</w:t>
                          </w:r>
                          <w:r w:rsidR="00E61183" w:rsidRPr="00FF4E6D">
                            <w:rPr>
                              <w:rFonts w:ascii="Montserrat Medium" w:hAnsi="Montserrat Medium"/>
                              <w:b/>
                              <w:color w:val="808080"/>
                              <w:sz w:val="16"/>
                              <w:szCs w:val="16"/>
                              <w:lang w:val="es-ES"/>
                            </w:rPr>
                            <w:t>Año de Leona Vicario, Benemérita Madre de la Patria</w:t>
                          </w:r>
                          <w:r w:rsidRPr="00FF4E6D">
                            <w:rPr>
                              <w:rFonts w:ascii="Montserrat Medium" w:hAnsi="Montserrat Medium"/>
                              <w:b/>
                              <w:color w:val="808080"/>
                              <w:sz w:val="16"/>
                              <w:szCs w:val="16"/>
                              <w:lang w:val="es-ES"/>
                            </w:rPr>
                            <w:t>”</w:t>
                          </w:r>
                        </w:p>
                        <w:p w:rsidR="00DB232C" w:rsidRPr="0034772F" w:rsidRDefault="00DB232C" w:rsidP="00DB232C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.8pt;margin-top:-16.2pt;width:612.9pt;height:21.5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" filled="f" stroked="f">
              <v:path arrowok="t"/>
              <v:textbox>
                <w:txbxContent>
                  <w:p w:rsidR="00DB232C" w:rsidRPr="00FF4E6D" w:rsidRDefault="00DB232C" w:rsidP="00DB232C">
                    <w:pPr>
                      <w:jc w:val="center"/>
                      <w:rPr>
                        <w:rFonts w:ascii="Montserrat Medium" w:hAnsi="Montserrat Medium"/>
                        <w:b/>
                        <w:color w:val="808080"/>
                        <w:sz w:val="16"/>
                        <w:szCs w:val="16"/>
                        <w:lang w:val="es-ES"/>
                      </w:rPr>
                    </w:pPr>
                    <w:r w:rsidRPr="00FF4E6D">
                      <w:rPr>
                        <w:rFonts w:ascii="Montserrat Medium" w:hAnsi="Montserrat Medium"/>
                        <w:b/>
                        <w:color w:val="808080"/>
                        <w:sz w:val="16"/>
                        <w:szCs w:val="16"/>
                        <w:lang w:val="es-ES"/>
                      </w:rPr>
                      <w:t>“</w:t>
                    </w:r>
                    <w:r w:rsidR="00E61183" w:rsidRPr="00FF4E6D">
                      <w:rPr>
                        <w:rFonts w:ascii="Montserrat Medium" w:hAnsi="Montserrat Medium"/>
                        <w:b/>
                        <w:color w:val="808080"/>
                        <w:sz w:val="16"/>
                        <w:szCs w:val="16"/>
                        <w:lang w:val="es-ES"/>
                      </w:rPr>
                      <w:t>Año de Leona Vicario, Benemérita Madre de la Patria</w:t>
                    </w:r>
                    <w:r w:rsidRPr="00FF4E6D">
                      <w:rPr>
                        <w:rFonts w:ascii="Montserrat Medium" w:hAnsi="Montserrat Medium"/>
                        <w:b/>
                        <w:color w:val="808080"/>
                        <w:sz w:val="16"/>
                        <w:szCs w:val="16"/>
                        <w:lang w:val="es-ES"/>
                      </w:rPr>
                      <w:t>”</w:t>
                    </w:r>
                  </w:p>
                  <w:p w:rsidR="00DB232C" w:rsidRPr="0034772F" w:rsidRDefault="00DB232C" w:rsidP="00DB232C">
                    <w:pPr>
                      <w:rPr>
                        <w:szCs w:val="1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1985645</wp:posOffset>
              </wp:positionH>
              <wp:positionV relativeFrom="paragraph">
                <wp:posOffset>-635000</wp:posOffset>
              </wp:positionV>
              <wp:extent cx="4257675" cy="400050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339" w:rsidRPr="005D66BD" w:rsidRDefault="007652C8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 w:rsidRPr="005D66BD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 xml:space="preserve">Instituto Tecnológico de </w:t>
                          </w:r>
                          <w:r w:rsidR="00E30F3A" w:rsidRPr="005D66BD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Tijuana</w:t>
                          </w:r>
                        </w:p>
                        <w:p w:rsidR="00A17CA8" w:rsidRPr="00966A21" w:rsidRDefault="00A17CA8" w:rsidP="00A17CA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:rsidR="00A17CA8" w:rsidRPr="0045125E" w:rsidRDefault="00A17CA8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156.35pt;margin-top:-50pt;width:335.25pt;height:31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" filled="f" stroked="f">
              <v:path arrowok="t"/>
              <v:textbox>
                <w:txbxContent>
                  <w:p w:rsidR="002C5339" w:rsidRPr="005D66BD" w:rsidRDefault="007652C8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 w:rsidRPr="005D66BD"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 xml:space="preserve">Instituto Tecnológico de </w:t>
                    </w:r>
                    <w:r w:rsidR="00E30F3A" w:rsidRPr="005D66BD"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Tijuana</w:t>
                    </w:r>
                  </w:p>
                  <w:p w:rsidR="00A17CA8" w:rsidRPr="00966A21" w:rsidRDefault="00A17CA8" w:rsidP="00A17CA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:rsidR="00A17CA8" w:rsidRPr="0045125E" w:rsidRDefault="00A17CA8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margin">
            <wp:posOffset>-885825</wp:posOffset>
          </wp:positionH>
          <wp:positionV relativeFrom="paragraph">
            <wp:posOffset>-2042160</wp:posOffset>
          </wp:positionV>
          <wp:extent cx="7765415" cy="10038715"/>
          <wp:effectExtent l="0" t="0" r="0" b="0"/>
          <wp:wrapNone/>
          <wp:docPr id="10" name="Imagen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65D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229"/>
    <w:rsid w:val="00000F01"/>
    <w:rsid w:val="00005E1A"/>
    <w:rsid w:val="000135B3"/>
    <w:rsid w:val="00021431"/>
    <w:rsid w:val="00023FB4"/>
    <w:rsid w:val="000449CD"/>
    <w:rsid w:val="000501B8"/>
    <w:rsid w:val="000601A4"/>
    <w:rsid w:val="00065D1E"/>
    <w:rsid w:val="00083AC5"/>
    <w:rsid w:val="00083E85"/>
    <w:rsid w:val="0008477C"/>
    <w:rsid w:val="00086EFD"/>
    <w:rsid w:val="0009201E"/>
    <w:rsid w:val="000A0BEB"/>
    <w:rsid w:val="000A0FBE"/>
    <w:rsid w:val="000A77C3"/>
    <w:rsid w:val="000B2120"/>
    <w:rsid w:val="000B587D"/>
    <w:rsid w:val="000B7E90"/>
    <w:rsid w:val="000C0104"/>
    <w:rsid w:val="000C3D19"/>
    <w:rsid w:val="000C4CFD"/>
    <w:rsid w:val="000C58AE"/>
    <w:rsid w:val="000C708F"/>
    <w:rsid w:val="000D54A4"/>
    <w:rsid w:val="000E4003"/>
    <w:rsid w:val="000F063A"/>
    <w:rsid w:val="00103229"/>
    <w:rsid w:val="00105962"/>
    <w:rsid w:val="001066DD"/>
    <w:rsid w:val="001069ED"/>
    <w:rsid w:val="00107B8B"/>
    <w:rsid w:val="00125DAB"/>
    <w:rsid w:val="00127583"/>
    <w:rsid w:val="001306B6"/>
    <w:rsid w:val="001404C1"/>
    <w:rsid w:val="001412D0"/>
    <w:rsid w:val="00144755"/>
    <w:rsid w:val="0015712F"/>
    <w:rsid w:val="00162408"/>
    <w:rsid w:val="00166674"/>
    <w:rsid w:val="00171064"/>
    <w:rsid w:val="0017221C"/>
    <w:rsid w:val="0017498D"/>
    <w:rsid w:val="001835E3"/>
    <w:rsid w:val="0019278E"/>
    <w:rsid w:val="00192EA3"/>
    <w:rsid w:val="001A7756"/>
    <w:rsid w:val="001D3C35"/>
    <w:rsid w:val="001E5360"/>
    <w:rsid w:val="001E5CF1"/>
    <w:rsid w:val="001E6980"/>
    <w:rsid w:val="001F0FB6"/>
    <w:rsid w:val="001F561C"/>
    <w:rsid w:val="002009C3"/>
    <w:rsid w:val="00207DCF"/>
    <w:rsid w:val="00221969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D5625"/>
    <w:rsid w:val="002E1620"/>
    <w:rsid w:val="002E19BE"/>
    <w:rsid w:val="002E255E"/>
    <w:rsid w:val="002E6B4E"/>
    <w:rsid w:val="002E6E57"/>
    <w:rsid w:val="002F2706"/>
    <w:rsid w:val="002F7D80"/>
    <w:rsid w:val="00302696"/>
    <w:rsid w:val="00316707"/>
    <w:rsid w:val="003217FE"/>
    <w:rsid w:val="00344F91"/>
    <w:rsid w:val="003469F6"/>
    <w:rsid w:val="0034772F"/>
    <w:rsid w:val="00353002"/>
    <w:rsid w:val="00356EF8"/>
    <w:rsid w:val="00381020"/>
    <w:rsid w:val="00381ED1"/>
    <w:rsid w:val="00396703"/>
    <w:rsid w:val="00397322"/>
    <w:rsid w:val="003A2351"/>
    <w:rsid w:val="003B347A"/>
    <w:rsid w:val="003C786C"/>
    <w:rsid w:val="003C7F5A"/>
    <w:rsid w:val="003D5A08"/>
    <w:rsid w:val="00401344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00A4"/>
    <w:rsid w:val="00481C00"/>
    <w:rsid w:val="004852B4"/>
    <w:rsid w:val="00492C98"/>
    <w:rsid w:val="00495584"/>
    <w:rsid w:val="004A6537"/>
    <w:rsid w:val="004B4884"/>
    <w:rsid w:val="004B7915"/>
    <w:rsid w:val="004C4007"/>
    <w:rsid w:val="004D0D97"/>
    <w:rsid w:val="004D795A"/>
    <w:rsid w:val="004F14D6"/>
    <w:rsid w:val="004F5C91"/>
    <w:rsid w:val="0051674F"/>
    <w:rsid w:val="00523B3E"/>
    <w:rsid w:val="00527AED"/>
    <w:rsid w:val="00531022"/>
    <w:rsid w:val="00533C26"/>
    <w:rsid w:val="00533CE3"/>
    <w:rsid w:val="00542747"/>
    <w:rsid w:val="005501E5"/>
    <w:rsid w:val="005609BD"/>
    <w:rsid w:val="005636B8"/>
    <w:rsid w:val="00564AA1"/>
    <w:rsid w:val="005720C6"/>
    <w:rsid w:val="005722DE"/>
    <w:rsid w:val="00576550"/>
    <w:rsid w:val="005800FB"/>
    <w:rsid w:val="005A1D52"/>
    <w:rsid w:val="005A3E40"/>
    <w:rsid w:val="005B4EBC"/>
    <w:rsid w:val="005C1A68"/>
    <w:rsid w:val="005C6EE7"/>
    <w:rsid w:val="005D5CE6"/>
    <w:rsid w:val="005D66BD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5C12"/>
    <w:rsid w:val="00663228"/>
    <w:rsid w:val="006675AC"/>
    <w:rsid w:val="00671060"/>
    <w:rsid w:val="0068056B"/>
    <w:rsid w:val="00682801"/>
    <w:rsid w:val="006850FE"/>
    <w:rsid w:val="00691115"/>
    <w:rsid w:val="006A019C"/>
    <w:rsid w:val="006A1785"/>
    <w:rsid w:val="006B2F29"/>
    <w:rsid w:val="006B47A8"/>
    <w:rsid w:val="006C0ADB"/>
    <w:rsid w:val="006C110C"/>
    <w:rsid w:val="006D6962"/>
    <w:rsid w:val="006F1CB9"/>
    <w:rsid w:val="006F5298"/>
    <w:rsid w:val="00700FCD"/>
    <w:rsid w:val="007020C8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194A"/>
    <w:rsid w:val="00744917"/>
    <w:rsid w:val="00751258"/>
    <w:rsid w:val="0075128C"/>
    <w:rsid w:val="007529BB"/>
    <w:rsid w:val="00756867"/>
    <w:rsid w:val="00761E58"/>
    <w:rsid w:val="00762139"/>
    <w:rsid w:val="007652C8"/>
    <w:rsid w:val="00773D7C"/>
    <w:rsid w:val="00775022"/>
    <w:rsid w:val="007838DE"/>
    <w:rsid w:val="007856E5"/>
    <w:rsid w:val="007911DE"/>
    <w:rsid w:val="007A031B"/>
    <w:rsid w:val="007B453E"/>
    <w:rsid w:val="007B77D9"/>
    <w:rsid w:val="007C0DF3"/>
    <w:rsid w:val="007C722A"/>
    <w:rsid w:val="007D2863"/>
    <w:rsid w:val="007D6941"/>
    <w:rsid w:val="007E2681"/>
    <w:rsid w:val="007F06BF"/>
    <w:rsid w:val="007F61AB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7412"/>
    <w:rsid w:val="00837529"/>
    <w:rsid w:val="0085034D"/>
    <w:rsid w:val="00852B92"/>
    <w:rsid w:val="00856EE8"/>
    <w:rsid w:val="0086036E"/>
    <w:rsid w:val="008652BF"/>
    <w:rsid w:val="00882D0A"/>
    <w:rsid w:val="00894275"/>
    <w:rsid w:val="00896ECA"/>
    <w:rsid w:val="008A352D"/>
    <w:rsid w:val="008A4B98"/>
    <w:rsid w:val="008A7529"/>
    <w:rsid w:val="008B3C5C"/>
    <w:rsid w:val="008B5C6E"/>
    <w:rsid w:val="008B6A62"/>
    <w:rsid w:val="008D20A2"/>
    <w:rsid w:val="008D75EE"/>
    <w:rsid w:val="008E17B4"/>
    <w:rsid w:val="008E51C5"/>
    <w:rsid w:val="008F5FCA"/>
    <w:rsid w:val="009034F5"/>
    <w:rsid w:val="00905B1D"/>
    <w:rsid w:val="0091266B"/>
    <w:rsid w:val="00922132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6F2F"/>
    <w:rsid w:val="009916C6"/>
    <w:rsid w:val="00995D9F"/>
    <w:rsid w:val="009B31FB"/>
    <w:rsid w:val="009B4C1D"/>
    <w:rsid w:val="009C74A2"/>
    <w:rsid w:val="009C7719"/>
    <w:rsid w:val="009E300F"/>
    <w:rsid w:val="009E7782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C08D8"/>
    <w:rsid w:val="00AC1C94"/>
    <w:rsid w:val="00AD0B1A"/>
    <w:rsid w:val="00AE0A65"/>
    <w:rsid w:val="00AE3082"/>
    <w:rsid w:val="00AE35F5"/>
    <w:rsid w:val="00AF4B31"/>
    <w:rsid w:val="00B0198C"/>
    <w:rsid w:val="00B0677D"/>
    <w:rsid w:val="00B21C66"/>
    <w:rsid w:val="00B23E8A"/>
    <w:rsid w:val="00B25C7C"/>
    <w:rsid w:val="00B2638D"/>
    <w:rsid w:val="00B306FE"/>
    <w:rsid w:val="00B31F2A"/>
    <w:rsid w:val="00B36216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5EE"/>
    <w:rsid w:val="00BB36CB"/>
    <w:rsid w:val="00BB56F0"/>
    <w:rsid w:val="00BB67FA"/>
    <w:rsid w:val="00BC0BB1"/>
    <w:rsid w:val="00BC3377"/>
    <w:rsid w:val="00BD40A0"/>
    <w:rsid w:val="00BE6FA2"/>
    <w:rsid w:val="00BF6058"/>
    <w:rsid w:val="00C00380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63AA4"/>
    <w:rsid w:val="00C652D7"/>
    <w:rsid w:val="00C738BA"/>
    <w:rsid w:val="00C75940"/>
    <w:rsid w:val="00C815F0"/>
    <w:rsid w:val="00C82251"/>
    <w:rsid w:val="00C8282F"/>
    <w:rsid w:val="00C86743"/>
    <w:rsid w:val="00C91566"/>
    <w:rsid w:val="00C96EF5"/>
    <w:rsid w:val="00CA009B"/>
    <w:rsid w:val="00CA2B08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1344"/>
    <w:rsid w:val="00CE2338"/>
    <w:rsid w:val="00D00465"/>
    <w:rsid w:val="00D127C8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5662D"/>
    <w:rsid w:val="00D61A78"/>
    <w:rsid w:val="00D626B1"/>
    <w:rsid w:val="00D70723"/>
    <w:rsid w:val="00D72A47"/>
    <w:rsid w:val="00D75578"/>
    <w:rsid w:val="00DA1435"/>
    <w:rsid w:val="00DA39F0"/>
    <w:rsid w:val="00DA3A5D"/>
    <w:rsid w:val="00DA7C06"/>
    <w:rsid w:val="00DB00C7"/>
    <w:rsid w:val="00DB0416"/>
    <w:rsid w:val="00DB232C"/>
    <w:rsid w:val="00DB3BFA"/>
    <w:rsid w:val="00DB55F0"/>
    <w:rsid w:val="00DB63A2"/>
    <w:rsid w:val="00DB6D73"/>
    <w:rsid w:val="00DC3EAB"/>
    <w:rsid w:val="00DC5341"/>
    <w:rsid w:val="00DD031E"/>
    <w:rsid w:val="00DD04EC"/>
    <w:rsid w:val="00DD4082"/>
    <w:rsid w:val="00DE0495"/>
    <w:rsid w:val="00DF4FEA"/>
    <w:rsid w:val="00E00249"/>
    <w:rsid w:val="00E05982"/>
    <w:rsid w:val="00E10B21"/>
    <w:rsid w:val="00E22095"/>
    <w:rsid w:val="00E23AD3"/>
    <w:rsid w:val="00E2752C"/>
    <w:rsid w:val="00E30F3A"/>
    <w:rsid w:val="00E355CD"/>
    <w:rsid w:val="00E42BC3"/>
    <w:rsid w:val="00E451E2"/>
    <w:rsid w:val="00E45C1A"/>
    <w:rsid w:val="00E46CEF"/>
    <w:rsid w:val="00E55F64"/>
    <w:rsid w:val="00E56F14"/>
    <w:rsid w:val="00E61183"/>
    <w:rsid w:val="00E66827"/>
    <w:rsid w:val="00E72C5B"/>
    <w:rsid w:val="00E85F4C"/>
    <w:rsid w:val="00E86E3E"/>
    <w:rsid w:val="00E87B40"/>
    <w:rsid w:val="00E90282"/>
    <w:rsid w:val="00E90935"/>
    <w:rsid w:val="00E91603"/>
    <w:rsid w:val="00E92EB7"/>
    <w:rsid w:val="00E9348D"/>
    <w:rsid w:val="00EA3A39"/>
    <w:rsid w:val="00EA3E1B"/>
    <w:rsid w:val="00EA7100"/>
    <w:rsid w:val="00EB0D0A"/>
    <w:rsid w:val="00EB5267"/>
    <w:rsid w:val="00EC1C37"/>
    <w:rsid w:val="00EC799F"/>
    <w:rsid w:val="00ED2F58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71DF"/>
    <w:rsid w:val="00F14736"/>
    <w:rsid w:val="00F14A82"/>
    <w:rsid w:val="00F20FE8"/>
    <w:rsid w:val="00F30F81"/>
    <w:rsid w:val="00F35919"/>
    <w:rsid w:val="00F5673B"/>
    <w:rsid w:val="00F60916"/>
    <w:rsid w:val="00F6325F"/>
    <w:rsid w:val="00F72470"/>
    <w:rsid w:val="00F81505"/>
    <w:rsid w:val="00F82526"/>
    <w:rsid w:val="00F85BE0"/>
    <w:rsid w:val="00F8711F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E465E"/>
    <w:rsid w:val="00FE7058"/>
    <w:rsid w:val="00FF4497"/>
    <w:rsid w:val="00FF4E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B56F0"/>
    <w:pPr>
      <w:tabs>
        <w:tab w:val="center" w:pos="4252"/>
        <w:tab w:val="right" w:pos="8504"/>
      </w:tabs>
    </w:pPr>
  </w:style>
  <w:style w:type="character" w:styleId="Hyperlink">
    <w:name w:val="Hyperlink"/>
    <w:rsid w:val="00BC3377"/>
    <w:rPr>
      <w:color w:val="0000FF"/>
      <w:u w:val="single"/>
    </w:rPr>
  </w:style>
  <w:style w:type="paragraph" w:styleId="Header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B56F0"/>
    <w:pPr>
      <w:tabs>
        <w:tab w:val="center" w:pos="4252"/>
        <w:tab w:val="right" w:pos="8504"/>
      </w:tabs>
    </w:pPr>
  </w:style>
  <w:style w:type="character" w:styleId="Hyperlink">
    <w:name w:val="Hyperlink"/>
    <w:rsid w:val="00BC3377"/>
    <w:rPr>
      <w:color w:val="0000FF"/>
      <w:u w:val="single"/>
    </w:rPr>
  </w:style>
  <w:style w:type="paragraph" w:styleId="Header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ectijuana.edu.mx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\Desktop\CREDITOS%20SISTEM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ABAF8-6EFF-4B94-BD4A-4C3FD78F4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CREDITOS SISTEMAS</Template>
  <TotalTime>12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Secretaria de Educacion Publica</Company>
  <LinksUpToDate>false</LinksUpToDate>
  <CharactersWithSpaces>941</CharactersWithSpaces>
  <SharedDoc>false</SharedDoc>
  <HLinks>
    <vt:vector size="6" baseType="variant">
      <vt:variant>
        <vt:i4>5374038</vt:i4>
      </vt:variant>
      <vt:variant>
        <vt:i4>0</vt:i4>
      </vt:variant>
      <vt:variant>
        <vt:i4>0</vt:i4>
      </vt:variant>
      <vt:variant>
        <vt:i4>5</vt:i4>
      </vt:variant>
      <vt:variant>
        <vt:lpwstr>http://www.tectijuana.edu.mx/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2019-06-25T16:33:00Z</cp:lastPrinted>
  <dcterms:created xsi:type="dcterms:W3CDTF">2020-12-11T06:44:00Z</dcterms:created>
  <dcterms:modified xsi:type="dcterms:W3CDTF">2021-01-17T21:27:00Z</dcterms:modified>
</cp:coreProperties>
</file>